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71"/>
        <w:tblW w:w="519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202"/>
        <w:gridCol w:w="4517"/>
      </w:tblGrid>
      <w:tr w:rsidR="00D92B95" w:rsidRPr="00B0553B" w14:paraId="055AFEFC" w14:textId="77777777" w:rsidTr="00B0553B">
        <w:trPr>
          <w:trHeight w:val="1135"/>
        </w:trPr>
        <w:tc>
          <w:tcPr>
            <w:tcW w:w="5202" w:type="dxa"/>
            <w:vAlign w:val="bottom"/>
          </w:tcPr>
          <w:bookmarkStart w:id="0" w:name="_Hlk124517090"/>
          <w:p w14:paraId="5A17D694" w14:textId="3B5827A2" w:rsidR="00C84833" w:rsidRPr="00B0553B" w:rsidRDefault="00000000" w:rsidP="00B0553B">
            <w:pPr>
              <w:pStyle w:val="Title"/>
              <w:rPr>
                <w:sz w:val="48"/>
                <w:szCs w:val="48"/>
              </w:rPr>
            </w:pPr>
            <w:sdt>
              <w:sdtPr>
                <w:rPr>
                  <w:sz w:val="32"/>
                  <w:szCs w:val="32"/>
                </w:rPr>
                <w:alias w:val="Enter first name:"/>
                <w:tag w:val="Enter first name:"/>
                <w:id w:val="1306818671"/>
                <w:placeholder>
                  <w:docPart w:val="3102ECFBC54147AF8AF62438BCB6B15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B75AAA" w:rsidRPr="00B0553B">
                  <w:rPr>
                    <w:sz w:val="32"/>
                    <w:szCs w:val="32"/>
                  </w:rPr>
                  <w:t>Maria T</w:t>
                </w:r>
                <w:r w:rsidR="00764FDC" w:rsidRPr="00B0553B">
                  <w:rPr>
                    <w:sz w:val="32"/>
                    <w:szCs w:val="32"/>
                  </w:rPr>
                  <w:t>h</w:t>
                </w:r>
                <w:r w:rsidR="00B75AAA" w:rsidRPr="00B0553B">
                  <w:rPr>
                    <w:sz w:val="32"/>
                    <w:szCs w:val="32"/>
                  </w:rPr>
                  <w:t>eresa</w:t>
                </w:r>
              </w:sdtContent>
            </w:sdt>
            <w:r w:rsidR="00D92B95" w:rsidRPr="00B0553B">
              <w:rPr>
                <w:sz w:val="48"/>
                <w:szCs w:val="48"/>
              </w:rPr>
              <w:br/>
            </w:r>
            <w:sdt>
              <w:sdtPr>
                <w:rPr>
                  <w:sz w:val="36"/>
                  <w:szCs w:val="36"/>
                </w:rPr>
                <w:alias w:val="Enter last name:"/>
                <w:tag w:val="Enter last name:"/>
                <w:id w:val="-1656595288"/>
                <w:placeholder>
                  <w:docPart w:val="62A531B129AA4A138744CAC5F5B764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B75AAA" w:rsidRPr="00B0553B">
                  <w:rPr>
                    <w:sz w:val="36"/>
                    <w:szCs w:val="36"/>
                  </w:rPr>
                  <w:t>L. Laz</w:t>
                </w:r>
              </w:sdtContent>
            </w:sdt>
          </w:p>
        </w:tc>
        <w:tc>
          <w:tcPr>
            <w:tcW w:w="4517" w:type="dxa"/>
            <w:vAlign w:val="bottom"/>
          </w:tcPr>
          <w:p w14:paraId="2ACFEA44" w14:textId="710A53E3" w:rsidR="00D92B95" w:rsidRPr="00B0553B" w:rsidRDefault="00D92B95" w:rsidP="00B0553B">
            <w:pPr>
              <w:pStyle w:val="Head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31" w:tblpY="-463"/>
        <w:tblOverlap w:val="never"/>
        <w:tblW w:w="238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4"/>
        <w:gridCol w:w="466"/>
      </w:tblGrid>
      <w:tr w:rsidR="007B0D13" w:rsidRPr="00B0553B" w14:paraId="62B718D9" w14:textId="77777777" w:rsidTr="00B0553B">
        <w:trPr>
          <w:trHeight w:val="568"/>
        </w:trPr>
        <w:tc>
          <w:tcPr>
            <w:tcW w:w="4024" w:type="dxa"/>
            <w:tcMar>
              <w:top w:w="0" w:type="dxa"/>
              <w:left w:w="720" w:type="dxa"/>
              <w:right w:w="29" w:type="dxa"/>
            </w:tcMar>
          </w:tcPr>
          <w:p w14:paraId="35026393" w14:textId="566D5D87" w:rsidR="007B0D13" w:rsidRPr="00B0553B" w:rsidRDefault="00000000" w:rsidP="00B055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966779368"/>
                <w:placeholder>
                  <w:docPart w:val="39B38F07B10E4BB28BC0F3F735620F6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0553B">
                  <w:rPr>
                    <w:sz w:val="20"/>
                    <w:szCs w:val="20"/>
                  </w:rPr>
                  <w:br/>
                </w:r>
                <w:r w:rsidR="007B0D13" w:rsidRPr="00B0553B">
                  <w:rPr>
                    <w:sz w:val="20"/>
                    <w:szCs w:val="20"/>
                  </w:rPr>
                  <w:t xml:space="preserve">Block 4 Lot 4 GK Maryville </w:t>
                </w:r>
                <w:r w:rsidR="007B0D13" w:rsidRPr="00B0553B">
                  <w:rPr>
                    <w:sz w:val="20"/>
                    <w:szCs w:val="20"/>
                  </w:rPr>
                  <w:br/>
                  <w:t>Buhay Na Tubig, Imus City, Cavite</w:t>
                </w:r>
              </w:sdtContent>
            </w:sdt>
          </w:p>
        </w:tc>
        <w:tc>
          <w:tcPr>
            <w:tcW w:w="433" w:type="dxa"/>
            <w:tcMar>
              <w:top w:w="0" w:type="dxa"/>
              <w:left w:w="0" w:type="dxa"/>
              <w:right w:w="0" w:type="dxa"/>
            </w:tcMar>
          </w:tcPr>
          <w:p w14:paraId="5C765B62" w14:textId="77777777" w:rsidR="004D08F0" w:rsidRDefault="004D08F0" w:rsidP="00B0553B">
            <w:pPr>
              <w:pStyle w:val="Icons"/>
              <w:jc w:val="left"/>
              <w:rPr>
                <w:sz w:val="20"/>
                <w:szCs w:val="20"/>
              </w:rPr>
            </w:pPr>
          </w:p>
          <w:p w14:paraId="37B2D58B" w14:textId="7B829AB7" w:rsidR="007B0D13" w:rsidRPr="00B0553B" w:rsidRDefault="004D08F0" w:rsidP="00B0553B">
            <w:pPr>
              <w:pStyle w:val="Icons"/>
              <w:jc w:val="left"/>
              <w:rPr>
                <w:sz w:val="20"/>
                <w:szCs w:val="20"/>
              </w:rPr>
            </w:pPr>
            <w:r>
              <w:pict w14:anchorId="12789B39">
                <v:shape id="Address icon" o:spid="_x0000_s2052" alt="Address icon" style="position:absolute;margin-left:.75pt;margin-top:2.45pt;width:9.35pt;height:9.35pt;z-index:-251657216;visibility:visible;mso-wrap-style:square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/v:shape>
              </w:pict>
            </w:r>
          </w:p>
        </w:tc>
      </w:tr>
      <w:tr w:rsidR="007B0D13" w:rsidRPr="00B0553B" w14:paraId="16798209" w14:textId="77777777" w:rsidTr="00B0553B">
        <w:trPr>
          <w:trHeight w:val="282"/>
        </w:trPr>
        <w:sdt>
          <w:sdtPr>
            <w:rPr>
              <w:sz w:val="20"/>
              <w:szCs w:val="20"/>
            </w:rPr>
            <w:alias w:val="Enter phone:"/>
            <w:tag w:val="Enter phone:"/>
            <w:id w:val="-1849400302"/>
            <w:placeholder>
              <w:docPart w:val="89FAA11AC49A47CF957588F249E5D70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tc>
              <w:tcPr>
                <w:tcW w:w="4024" w:type="dxa"/>
                <w:tcMar>
                  <w:left w:w="720" w:type="dxa"/>
                  <w:right w:w="29" w:type="dxa"/>
                </w:tcMar>
              </w:tcPr>
              <w:p w14:paraId="2541377E" w14:textId="77777777" w:rsidR="007B0D13" w:rsidRPr="00B0553B" w:rsidRDefault="007B0D13" w:rsidP="00B0553B">
                <w:pPr>
                  <w:pStyle w:val="ContactInfo"/>
                  <w:rPr>
                    <w:sz w:val="20"/>
                    <w:szCs w:val="20"/>
                  </w:rPr>
                </w:pPr>
                <w:r w:rsidRPr="00B0553B">
                  <w:rPr>
                    <w:sz w:val="20"/>
                    <w:szCs w:val="20"/>
                  </w:rPr>
                  <w:t xml:space="preserve">+63 929 614 8820 </w:t>
                </w:r>
              </w:p>
            </w:tc>
          </w:sdtContent>
        </w:sdt>
        <w:tc>
          <w:tcPr>
            <w:tcW w:w="433" w:type="dxa"/>
            <w:tcMar>
              <w:left w:w="0" w:type="dxa"/>
              <w:right w:w="0" w:type="dxa"/>
            </w:tcMar>
          </w:tcPr>
          <w:p w14:paraId="51FA9D83" w14:textId="6B42A35A" w:rsidR="007B0D13" w:rsidRPr="00B0553B" w:rsidRDefault="00000000" w:rsidP="00B0553B">
            <w:pPr>
              <w:pStyle w:val="Icons"/>
              <w:jc w:val="left"/>
              <w:rPr>
                <w:sz w:val="20"/>
                <w:szCs w:val="20"/>
              </w:rPr>
            </w:pPr>
            <w:r>
              <w:pict w14:anchorId="72162E93">
                <v:shape id="Telephone icon" o:spid="_x0000_s205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7B0D13" w:rsidRPr="00B0553B" w14:paraId="1B22BB43" w14:textId="77777777" w:rsidTr="00B0553B">
        <w:trPr>
          <w:trHeight w:val="442"/>
        </w:trPr>
        <w:sdt>
          <w:sdtPr>
            <w:rPr>
              <w:sz w:val="20"/>
              <w:szCs w:val="20"/>
            </w:rPr>
            <w:alias w:val="Enter email:"/>
            <w:tag w:val="Enter email:"/>
            <w:id w:val="-675184368"/>
            <w:placeholder>
              <w:docPart w:val="B20CBE8EBE3E416C9E5CE9B9F783EA6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tc>
              <w:tcPr>
                <w:tcW w:w="4024" w:type="dxa"/>
                <w:tcMar>
                  <w:left w:w="720" w:type="dxa"/>
                  <w:right w:w="29" w:type="dxa"/>
                </w:tcMar>
              </w:tcPr>
              <w:p w14:paraId="4E7E45C5" w14:textId="77777777" w:rsidR="007B0D13" w:rsidRPr="00B0553B" w:rsidRDefault="007B0D13" w:rsidP="00B0553B">
                <w:pPr>
                  <w:pStyle w:val="ContactInfo"/>
                  <w:rPr>
                    <w:sz w:val="20"/>
                    <w:szCs w:val="20"/>
                  </w:rPr>
                </w:pPr>
                <w:r w:rsidRPr="00B0553B">
                  <w:rPr>
                    <w:sz w:val="20"/>
                    <w:szCs w:val="20"/>
                  </w:rPr>
                  <w:t xml:space="preserve">                 tessalaz1280@gmail.com</w:t>
                </w:r>
              </w:p>
            </w:tc>
          </w:sdtContent>
        </w:sdt>
        <w:tc>
          <w:tcPr>
            <w:tcW w:w="433" w:type="dxa"/>
            <w:tcMar>
              <w:left w:w="0" w:type="dxa"/>
              <w:right w:w="0" w:type="dxa"/>
            </w:tcMar>
          </w:tcPr>
          <w:p w14:paraId="5D4780BD" w14:textId="5B0C1759" w:rsidR="007B0D13" w:rsidRPr="00B0553B" w:rsidRDefault="00000000" w:rsidP="00B0553B">
            <w:pPr>
              <w:pStyle w:val="Icons"/>
              <w:jc w:val="left"/>
              <w:rPr>
                <w:sz w:val="20"/>
                <w:szCs w:val="20"/>
              </w:rPr>
            </w:pPr>
            <w:r>
              <w:pict w14:anchorId="5F066072">
                <v:shape id="Freeform 5" o:spid="_x0000_s205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007fa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</w:tc>
      </w:tr>
    </w:tbl>
    <w:p w14:paraId="0EF4B994" w14:textId="65F6F1FB" w:rsidR="00C43D65" w:rsidRPr="00B0553B" w:rsidRDefault="004D08F0">
      <w:pPr>
        <w:rPr>
          <w:sz w:val="20"/>
          <w:szCs w:val="20"/>
          <w:lang w:val="en-PH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0DFD866C" wp14:editId="30C5AAFA">
            <wp:simplePos x="0" y="0"/>
            <wp:positionH relativeFrom="column">
              <wp:posOffset>4528089</wp:posOffset>
            </wp:positionH>
            <wp:positionV relativeFrom="paragraph">
              <wp:posOffset>-336346</wp:posOffset>
            </wp:positionV>
            <wp:extent cx="1249045" cy="1196340"/>
            <wp:effectExtent l="0" t="0" r="8255" b="3810"/>
            <wp:wrapNone/>
            <wp:docPr id="2097168100" name="Picture 1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8100" name="Picture 1" descr="A close-up of a person smil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E1F" w:rsidRPr="00B0553B">
        <w:rPr>
          <w:b/>
          <w:bCs/>
          <w:sz w:val="20"/>
          <w:szCs w:val="20"/>
        </w:rPr>
        <w:t>Career Objective:</w:t>
      </w:r>
      <w:r w:rsidR="009C7E1F" w:rsidRPr="00B0553B">
        <w:rPr>
          <w:sz w:val="20"/>
          <w:szCs w:val="20"/>
        </w:rPr>
        <w:t xml:space="preserve"> </w:t>
      </w:r>
      <w:r w:rsidR="00063801" w:rsidRPr="00B0553B">
        <w:rPr>
          <w:sz w:val="20"/>
          <w:szCs w:val="20"/>
          <w:lang w:val="en-PH"/>
        </w:rPr>
        <w:t xml:space="preserve">With a passion for ensuring quality harvests, I aim to contribute my leadership skills and expertise to optimize productivity and maintain the highest standards in fruit production. My goal is to collaborate with a diverse team, foster a positive work environment, and uphold your company’s </w:t>
      </w:r>
      <w:r w:rsidR="007B0D13" w:rsidRPr="00B0553B">
        <w:rPr>
          <w:sz w:val="20"/>
          <w:szCs w:val="20"/>
          <w:lang w:val="en-PH"/>
        </w:rPr>
        <w:t>reputation</w:t>
      </w:r>
      <w:r w:rsidR="00B0553B">
        <w:rPr>
          <w:sz w:val="20"/>
          <w:szCs w:val="20"/>
          <w:lang w:val="en-PH"/>
        </w:rPr>
        <w:t xml:space="preserve"> </w:t>
      </w:r>
      <w:r w:rsidR="00063801" w:rsidRPr="00B0553B">
        <w:rPr>
          <w:sz w:val="20"/>
          <w:szCs w:val="20"/>
          <w:lang w:val="en-PH"/>
        </w:rPr>
        <w:t>for top-quality fruit products.</w:t>
      </w:r>
    </w:p>
    <w:p w14:paraId="5D8026CD" w14:textId="6C7A85F2" w:rsidR="00AD13CB" w:rsidRPr="00B0553B" w:rsidRDefault="00063801" w:rsidP="00AD13CB">
      <w:pPr>
        <w:pStyle w:val="Heading1"/>
        <w:rPr>
          <w:sz w:val="24"/>
          <w:szCs w:val="24"/>
        </w:rPr>
      </w:pPr>
      <w:r w:rsidRPr="00B0553B">
        <w:rPr>
          <w:sz w:val="24"/>
          <w:szCs w:val="24"/>
        </w:rPr>
        <w:t xml:space="preserve">Relevant </w:t>
      </w:r>
      <w:r w:rsidR="0004234A" w:rsidRPr="00B0553B">
        <w:rPr>
          <w:sz w:val="24"/>
          <w:szCs w:val="24"/>
        </w:rPr>
        <w:t>Skills</w:t>
      </w:r>
    </w:p>
    <w:tbl>
      <w:tblPr>
        <w:tblStyle w:val="TableGrid"/>
        <w:tblW w:w="50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4755"/>
      </w:tblGrid>
      <w:tr w:rsidR="005B1D68" w:rsidRPr="00B0553B" w14:paraId="16877683" w14:textId="77777777" w:rsidTr="0050316D">
        <w:trPr>
          <w:trHeight w:val="2113"/>
        </w:trPr>
        <w:tc>
          <w:tcPr>
            <w:tcW w:w="4755" w:type="dxa"/>
          </w:tcPr>
          <w:p w14:paraId="6EAF1CC7" w14:textId="4EEFDFA0" w:rsidR="007B0D13" w:rsidRPr="00B0553B" w:rsidRDefault="007B0D13" w:rsidP="00B0553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Precise hand-eye coordination.</w:t>
            </w:r>
          </w:p>
          <w:p w14:paraId="3D26E9C1" w14:textId="111B0C29" w:rsidR="006F4C20" w:rsidRPr="00B0553B" w:rsidRDefault="007B0D13" w:rsidP="00B0553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Physically fit; able to withstand long hours of standing and performing repetitive motions.</w:t>
            </w:r>
          </w:p>
          <w:p w14:paraId="1539ED4A" w14:textId="55D94E65" w:rsidR="006F4C20" w:rsidRPr="00B0553B" w:rsidRDefault="007B0D13" w:rsidP="006F4C20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Keen attention to detail essential for sorting and ensuring the fruits</w:t>
            </w:r>
            <w:r w:rsidR="00663864" w:rsidRPr="00B0553B">
              <w:rPr>
                <w:sz w:val="20"/>
                <w:szCs w:val="20"/>
              </w:rPr>
              <w:t xml:space="preserve"> meet</w:t>
            </w:r>
            <w:r w:rsidRPr="00B0553B">
              <w:rPr>
                <w:sz w:val="20"/>
                <w:szCs w:val="20"/>
              </w:rPr>
              <w:t xml:space="preserve"> quality standards.</w:t>
            </w:r>
          </w:p>
          <w:p w14:paraId="50DD3364" w14:textId="26951B8B" w:rsidR="00BC7692" w:rsidRPr="00B0553B" w:rsidRDefault="00663864" w:rsidP="00AC03CA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Highly a</w:t>
            </w:r>
            <w:r w:rsidR="0094255C" w:rsidRPr="00B0553B">
              <w:rPr>
                <w:sz w:val="20"/>
                <w:szCs w:val="20"/>
              </w:rPr>
              <w:t>daptable</w:t>
            </w:r>
            <w:r w:rsidRPr="00B0553B">
              <w:rPr>
                <w:sz w:val="20"/>
                <w:szCs w:val="20"/>
              </w:rPr>
              <w:t xml:space="preserve"> ang able to work effectively in a team.</w:t>
            </w:r>
          </w:p>
        </w:tc>
        <w:tc>
          <w:tcPr>
            <w:tcW w:w="4755" w:type="dxa"/>
            <w:tcMar>
              <w:left w:w="360" w:type="dxa"/>
              <w:right w:w="0" w:type="dxa"/>
            </w:tcMar>
          </w:tcPr>
          <w:p w14:paraId="5109579F" w14:textId="10BE2AA2" w:rsidR="005B1D68" w:rsidRPr="00B0553B" w:rsidRDefault="0094255C" w:rsidP="00BC7376">
            <w:pPr>
              <w:pStyle w:val="ListBullet"/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Detail oriented and thorough.</w:t>
            </w:r>
          </w:p>
          <w:p w14:paraId="31A5FCFA" w14:textId="77777777" w:rsidR="00AC63EC" w:rsidRPr="00B0553B" w:rsidRDefault="00663864" w:rsidP="00BC334A">
            <w:pPr>
              <w:pStyle w:val="ListBullet"/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 xml:space="preserve">Effective communicator and fluent in </w:t>
            </w:r>
            <w:r w:rsidR="00AC63EC" w:rsidRPr="00B0553B">
              <w:rPr>
                <w:sz w:val="20"/>
                <w:szCs w:val="20"/>
              </w:rPr>
              <w:t xml:space="preserve">the </w:t>
            </w:r>
            <w:r w:rsidRPr="00B0553B">
              <w:rPr>
                <w:sz w:val="20"/>
                <w:szCs w:val="20"/>
              </w:rPr>
              <w:t>English</w:t>
            </w:r>
            <w:r w:rsidR="00AC63EC" w:rsidRPr="00B0553B">
              <w:rPr>
                <w:sz w:val="20"/>
                <w:szCs w:val="20"/>
              </w:rPr>
              <w:t xml:space="preserve"> language.</w:t>
            </w:r>
          </w:p>
          <w:p w14:paraId="54E0E3AC" w14:textId="2557BACC" w:rsidR="00C366CC" w:rsidRPr="00B0553B" w:rsidRDefault="00AC03CA" w:rsidP="00BC334A">
            <w:pPr>
              <w:pStyle w:val="ListBullet"/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 xml:space="preserve">Enthusiastic learner and eager to accumulate new knowledge and </w:t>
            </w:r>
            <w:r w:rsidR="00AE7499" w:rsidRPr="00B0553B">
              <w:rPr>
                <w:sz w:val="20"/>
                <w:szCs w:val="20"/>
              </w:rPr>
              <w:t>skills.</w:t>
            </w:r>
          </w:p>
          <w:p w14:paraId="59B1D6BA" w14:textId="3A673D77" w:rsidR="00352715" w:rsidRPr="00B0553B" w:rsidRDefault="00AC63EC" w:rsidP="00AC63EC">
            <w:pPr>
              <w:pStyle w:val="ListBullet"/>
              <w:rPr>
                <w:sz w:val="20"/>
                <w:szCs w:val="20"/>
              </w:rPr>
            </w:pPr>
            <w:r w:rsidRPr="00B0553B">
              <w:rPr>
                <w:sz w:val="20"/>
                <w:szCs w:val="20"/>
              </w:rPr>
              <w:t>Ability to identify and address challenges in the field quickly and effectively.</w:t>
            </w:r>
          </w:p>
        </w:tc>
      </w:tr>
    </w:tbl>
    <w:p w14:paraId="65DA4A5E" w14:textId="3CA9FA30" w:rsidR="005B1D68" w:rsidRPr="00B0553B" w:rsidRDefault="009C7E1F" w:rsidP="004937AE">
      <w:pPr>
        <w:pStyle w:val="Heading1"/>
        <w:rPr>
          <w:sz w:val="24"/>
          <w:szCs w:val="24"/>
        </w:rPr>
      </w:pPr>
      <w:r w:rsidRPr="00B0553B">
        <w:rPr>
          <w:sz w:val="24"/>
          <w:szCs w:val="24"/>
        </w:rPr>
        <w:t>Work Experienc</w:t>
      </w:r>
      <w:r w:rsidR="0050316D" w:rsidRPr="00B0553B">
        <w:rPr>
          <w:sz w:val="24"/>
          <w:szCs w:val="24"/>
        </w:rPr>
        <w:t>e</w:t>
      </w:r>
    </w:p>
    <w:p w14:paraId="5473AA5A" w14:textId="0465CE15" w:rsidR="00063801" w:rsidRPr="00B0553B" w:rsidRDefault="00063801" w:rsidP="00063801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>ju</w:t>
      </w:r>
      <w:r w:rsidR="00B0553B" w:rsidRPr="00B0553B">
        <w:rPr>
          <w:sz w:val="18"/>
          <w:szCs w:val="20"/>
        </w:rPr>
        <w:t>ne</w:t>
      </w:r>
      <w:r w:rsidRPr="00B0553B">
        <w:rPr>
          <w:sz w:val="18"/>
          <w:szCs w:val="20"/>
        </w:rPr>
        <w:t xml:space="preserve"> 2023– present</w:t>
      </w:r>
    </w:p>
    <w:p w14:paraId="745B1BD4" w14:textId="4B815878" w:rsidR="00063801" w:rsidRPr="00B0553B" w:rsidRDefault="00063801" w:rsidP="00063801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 xml:space="preserve">Content Moderator/ </w:t>
      </w:r>
      <w:proofErr w:type="spellStart"/>
      <w:r w:rsidRPr="00B0553B">
        <w:rPr>
          <w:rStyle w:val="Emphasis"/>
          <w:sz w:val="22"/>
          <w:szCs w:val="22"/>
        </w:rPr>
        <w:t>TaskUs</w:t>
      </w:r>
      <w:proofErr w:type="spellEnd"/>
      <w:r w:rsidRPr="00B0553B">
        <w:rPr>
          <w:rStyle w:val="Emphasis"/>
          <w:sz w:val="22"/>
          <w:szCs w:val="22"/>
        </w:rPr>
        <w:t xml:space="preserve"> Philippines</w:t>
      </w:r>
    </w:p>
    <w:p w14:paraId="719AA332" w14:textId="46B198F1" w:rsidR="00063801" w:rsidRPr="00B0553B" w:rsidRDefault="007B0D13" w:rsidP="00063801">
      <w:pPr>
        <w:rPr>
          <w:sz w:val="18"/>
          <w:szCs w:val="18"/>
        </w:rPr>
      </w:pPr>
      <w:r w:rsidRPr="00B0553B">
        <w:rPr>
          <w:sz w:val="18"/>
          <w:szCs w:val="18"/>
        </w:rPr>
        <w:t>Monitor</w:t>
      </w:r>
      <w:r w:rsidR="00C23597" w:rsidRPr="00B0553B">
        <w:rPr>
          <w:sz w:val="18"/>
          <w:szCs w:val="18"/>
        </w:rPr>
        <w:t xml:space="preserve"> </w:t>
      </w:r>
      <w:r w:rsidRPr="00B0553B">
        <w:rPr>
          <w:sz w:val="18"/>
          <w:szCs w:val="18"/>
        </w:rPr>
        <w:t>and review user-generated content to ensure compliance with community guidelines and policies. Identified and removed inappropriate, harmful, or offensive content from various online platforms.</w:t>
      </w:r>
    </w:p>
    <w:p w14:paraId="0263DCA2" w14:textId="7D2E46F0" w:rsidR="0023705D" w:rsidRPr="00B0553B" w:rsidRDefault="006405EA" w:rsidP="00D413F9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 xml:space="preserve">March </w:t>
      </w:r>
      <w:r w:rsidR="00B75AAA" w:rsidRPr="00B0553B">
        <w:rPr>
          <w:sz w:val="18"/>
          <w:szCs w:val="20"/>
        </w:rPr>
        <w:t>200</w:t>
      </w:r>
      <w:r w:rsidRPr="00B0553B">
        <w:rPr>
          <w:sz w:val="18"/>
          <w:szCs w:val="20"/>
        </w:rPr>
        <w:t>8</w:t>
      </w:r>
      <w:r w:rsidR="00D413F9" w:rsidRPr="00B0553B">
        <w:rPr>
          <w:sz w:val="18"/>
          <w:szCs w:val="20"/>
        </w:rPr>
        <w:t xml:space="preserve">– </w:t>
      </w:r>
      <w:r w:rsidR="00B75AAA" w:rsidRPr="00B0553B">
        <w:rPr>
          <w:sz w:val="18"/>
          <w:szCs w:val="20"/>
        </w:rPr>
        <w:t>March 20</w:t>
      </w:r>
      <w:r w:rsidRPr="00B0553B">
        <w:rPr>
          <w:sz w:val="18"/>
          <w:szCs w:val="20"/>
        </w:rPr>
        <w:t>09</w:t>
      </w:r>
    </w:p>
    <w:p w14:paraId="4C13D638" w14:textId="38DB5773" w:rsidR="0023705D" w:rsidRPr="00B0553B" w:rsidRDefault="00B75AAA" w:rsidP="00513EFC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>Preschool Teacher</w:t>
      </w:r>
      <w:r w:rsidR="0095272C" w:rsidRPr="00B0553B">
        <w:rPr>
          <w:sz w:val="22"/>
          <w:szCs w:val="22"/>
        </w:rPr>
        <w:t>/</w:t>
      </w:r>
      <w:r w:rsidR="005A4A49" w:rsidRPr="00B0553B">
        <w:rPr>
          <w:sz w:val="22"/>
          <w:szCs w:val="22"/>
        </w:rPr>
        <w:t xml:space="preserve"> </w:t>
      </w:r>
      <w:r w:rsidRPr="00B0553B">
        <w:rPr>
          <w:rStyle w:val="Emphasis"/>
          <w:sz w:val="22"/>
          <w:szCs w:val="22"/>
        </w:rPr>
        <w:t xml:space="preserve">Meralco </w:t>
      </w:r>
      <w:proofErr w:type="spellStart"/>
      <w:r w:rsidRPr="00B0553B">
        <w:rPr>
          <w:rStyle w:val="Emphasis"/>
          <w:sz w:val="22"/>
          <w:szCs w:val="22"/>
        </w:rPr>
        <w:t>Sibol</w:t>
      </w:r>
      <w:proofErr w:type="spellEnd"/>
      <w:r w:rsidRPr="00B0553B">
        <w:rPr>
          <w:rStyle w:val="Emphasis"/>
          <w:sz w:val="22"/>
          <w:szCs w:val="22"/>
        </w:rPr>
        <w:t xml:space="preserve"> School, GK Maryville</w:t>
      </w:r>
    </w:p>
    <w:p w14:paraId="300DF1FF" w14:textId="7384F6D7" w:rsidR="00D413F9" w:rsidRPr="00B0553B" w:rsidRDefault="00B75AAA" w:rsidP="00D413F9">
      <w:pPr>
        <w:rPr>
          <w:sz w:val="18"/>
          <w:szCs w:val="18"/>
        </w:rPr>
      </w:pPr>
      <w:r w:rsidRPr="00B0553B">
        <w:rPr>
          <w:sz w:val="18"/>
          <w:szCs w:val="18"/>
        </w:rPr>
        <w:t xml:space="preserve">Overall supervision of Meralco </w:t>
      </w:r>
      <w:proofErr w:type="spellStart"/>
      <w:r w:rsidRPr="00B0553B">
        <w:rPr>
          <w:sz w:val="18"/>
          <w:szCs w:val="18"/>
        </w:rPr>
        <w:t>Sibol</w:t>
      </w:r>
      <w:proofErr w:type="spellEnd"/>
      <w:r w:rsidRPr="00B0553B">
        <w:rPr>
          <w:sz w:val="18"/>
          <w:szCs w:val="18"/>
        </w:rPr>
        <w:t xml:space="preserve"> School, teaching preschool children</w:t>
      </w:r>
      <w:r w:rsidR="00764FDC" w:rsidRPr="00B0553B">
        <w:rPr>
          <w:sz w:val="18"/>
          <w:szCs w:val="18"/>
        </w:rPr>
        <w:t xml:space="preserve"> and curriculum planning</w:t>
      </w:r>
      <w:r w:rsidRPr="00B0553B">
        <w:rPr>
          <w:sz w:val="18"/>
          <w:szCs w:val="18"/>
        </w:rPr>
        <w:t>.</w:t>
      </w:r>
    </w:p>
    <w:p w14:paraId="3329DDE2" w14:textId="621B9A39" w:rsidR="00C366C5" w:rsidRPr="00B0553B" w:rsidRDefault="0050316D" w:rsidP="00C366C5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>September 2007</w:t>
      </w:r>
      <w:r w:rsidR="00C366C5" w:rsidRPr="00B0553B">
        <w:rPr>
          <w:sz w:val="18"/>
          <w:szCs w:val="20"/>
        </w:rPr>
        <w:t>–</w:t>
      </w:r>
      <w:r w:rsidRPr="00B0553B">
        <w:rPr>
          <w:sz w:val="18"/>
          <w:szCs w:val="20"/>
        </w:rPr>
        <w:t xml:space="preserve">January </w:t>
      </w:r>
      <w:r w:rsidR="00C366C5" w:rsidRPr="00B0553B">
        <w:rPr>
          <w:sz w:val="18"/>
          <w:szCs w:val="20"/>
        </w:rPr>
        <w:t>200</w:t>
      </w:r>
      <w:r w:rsidRPr="00B0553B">
        <w:rPr>
          <w:sz w:val="18"/>
          <w:szCs w:val="20"/>
        </w:rPr>
        <w:t>8</w:t>
      </w:r>
    </w:p>
    <w:p w14:paraId="68320788" w14:textId="26FF9A21" w:rsidR="00C366C5" w:rsidRPr="00B0553B" w:rsidRDefault="00C366C5" w:rsidP="00C366C5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 xml:space="preserve">Customer Service Representative/ </w:t>
      </w:r>
      <w:r w:rsidR="0050316D" w:rsidRPr="00B0553B">
        <w:rPr>
          <w:rStyle w:val="Emphasis"/>
          <w:sz w:val="22"/>
          <w:szCs w:val="22"/>
        </w:rPr>
        <w:t>Teleperformance, Ortigas</w:t>
      </w:r>
    </w:p>
    <w:p w14:paraId="1383985E" w14:textId="596A5CCC" w:rsidR="00C366C5" w:rsidRPr="00B0553B" w:rsidRDefault="0050316D" w:rsidP="00D413F9">
      <w:pPr>
        <w:rPr>
          <w:sz w:val="18"/>
          <w:szCs w:val="18"/>
        </w:rPr>
      </w:pPr>
      <w:r w:rsidRPr="00B0553B">
        <w:rPr>
          <w:sz w:val="18"/>
          <w:szCs w:val="18"/>
        </w:rPr>
        <w:t xml:space="preserve">Answer customer </w:t>
      </w:r>
      <w:proofErr w:type="gramStart"/>
      <w:r w:rsidRPr="00B0553B">
        <w:rPr>
          <w:sz w:val="18"/>
          <w:szCs w:val="18"/>
        </w:rPr>
        <w:t>queries,</w:t>
      </w:r>
      <w:proofErr w:type="gramEnd"/>
      <w:r w:rsidRPr="00B0553B">
        <w:rPr>
          <w:sz w:val="18"/>
          <w:szCs w:val="18"/>
        </w:rPr>
        <w:t xml:space="preserve"> efficiently resolves customer problems regarding their accounts.</w:t>
      </w:r>
    </w:p>
    <w:p w14:paraId="2E09DA53" w14:textId="1D4AA897" w:rsidR="00B75AAA" w:rsidRPr="00B0553B" w:rsidRDefault="006405EA" w:rsidP="00B75AAA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>February 2006</w:t>
      </w:r>
      <w:r w:rsidR="00B75AAA" w:rsidRPr="00B0553B">
        <w:rPr>
          <w:sz w:val="18"/>
          <w:szCs w:val="20"/>
        </w:rPr>
        <w:t>–</w:t>
      </w:r>
      <w:r w:rsidRPr="00B0553B">
        <w:rPr>
          <w:sz w:val="18"/>
          <w:szCs w:val="20"/>
        </w:rPr>
        <w:t>may</w:t>
      </w:r>
      <w:r w:rsidR="00B75AAA" w:rsidRPr="00B0553B">
        <w:rPr>
          <w:sz w:val="18"/>
          <w:szCs w:val="20"/>
        </w:rPr>
        <w:t xml:space="preserve"> 20</w:t>
      </w:r>
      <w:r w:rsidRPr="00B0553B">
        <w:rPr>
          <w:sz w:val="18"/>
          <w:szCs w:val="20"/>
        </w:rPr>
        <w:t>07</w:t>
      </w:r>
    </w:p>
    <w:p w14:paraId="4B097A0B" w14:textId="2BE47D64" w:rsidR="00B75AAA" w:rsidRPr="00B0553B" w:rsidRDefault="006405EA" w:rsidP="00B75AAA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>Tax Analyst</w:t>
      </w:r>
      <w:r w:rsidR="00B75AAA" w:rsidRPr="00B0553B">
        <w:rPr>
          <w:sz w:val="22"/>
          <w:szCs w:val="22"/>
        </w:rPr>
        <w:t xml:space="preserve">/ </w:t>
      </w:r>
      <w:r w:rsidRPr="00B0553B">
        <w:rPr>
          <w:rStyle w:val="Emphasis"/>
          <w:sz w:val="22"/>
          <w:szCs w:val="22"/>
        </w:rPr>
        <w:t>Lender Services Direct, Makati City</w:t>
      </w:r>
    </w:p>
    <w:p w14:paraId="1D21A028" w14:textId="76E3B5D1" w:rsidR="00B75AAA" w:rsidRPr="00B0553B" w:rsidRDefault="002439A4" w:rsidP="00D413F9">
      <w:pPr>
        <w:rPr>
          <w:sz w:val="18"/>
          <w:szCs w:val="18"/>
        </w:rPr>
      </w:pPr>
      <w:r w:rsidRPr="00B0553B">
        <w:rPr>
          <w:sz w:val="18"/>
          <w:szCs w:val="18"/>
        </w:rPr>
        <w:t>Conducting background checks, screening,</w:t>
      </w:r>
      <w:r w:rsidR="004E0E8C" w:rsidRPr="00B0553B">
        <w:rPr>
          <w:sz w:val="18"/>
          <w:szCs w:val="18"/>
        </w:rPr>
        <w:t xml:space="preserve"> and</w:t>
      </w:r>
      <w:r w:rsidRPr="00B0553B">
        <w:rPr>
          <w:sz w:val="18"/>
          <w:szCs w:val="18"/>
        </w:rPr>
        <w:t xml:space="preserve"> credit</w:t>
      </w:r>
      <w:r w:rsidR="004E0E8C" w:rsidRPr="00B0553B">
        <w:rPr>
          <w:sz w:val="18"/>
          <w:szCs w:val="18"/>
        </w:rPr>
        <w:t xml:space="preserve"> investigation of potential</w:t>
      </w:r>
      <w:r w:rsidRPr="00B0553B">
        <w:rPr>
          <w:sz w:val="18"/>
          <w:szCs w:val="18"/>
        </w:rPr>
        <w:t xml:space="preserve"> bank creditors. </w:t>
      </w:r>
    </w:p>
    <w:p w14:paraId="06CB08A1" w14:textId="3C72DB0F" w:rsidR="00B75AAA" w:rsidRPr="00B0553B" w:rsidRDefault="00B75AAA" w:rsidP="00B75AAA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>March 200</w:t>
      </w:r>
      <w:r w:rsidR="002439A4" w:rsidRPr="00B0553B">
        <w:rPr>
          <w:sz w:val="18"/>
          <w:szCs w:val="20"/>
        </w:rPr>
        <w:t>4</w:t>
      </w:r>
      <w:r w:rsidRPr="00B0553B">
        <w:rPr>
          <w:sz w:val="18"/>
          <w:szCs w:val="20"/>
        </w:rPr>
        <w:t>–March 20</w:t>
      </w:r>
      <w:r w:rsidR="002439A4" w:rsidRPr="00B0553B">
        <w:rPr>
          <w:sz w:val="18"/>
          <w:szCs w:val="20"/>
        </w:rPr>
        <w:t>05</w:t>
      </w:r>
    </w:p>
    <w:p w14:paraId="3616C2B5" w14:textId="415A3525" w:rsidR="00B75AAA" w:rsidRPr="00B0553B" w:rsidRDefault="00B75AAA" w:rsidP="00B75AAA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 xml:space="preserve">Preschool Teacher/ </w:t>
      </w:r>
      <w:r w:rsidR="002439A4" w:rsidRPr="00B0553B">
        <w:rPr>
          <w:rStyle w:val="Emphasis"/>
          <w:sz w:val="22"/>
          <w:szCs w:val="22"/>
        </w:rPr>
        <w:t>International Montessori School, Makati City</w:t>
      </w:r>
    </w:p>
    <w:p w14:paraId="401B4160" w14:textId="0052B2E1" w:rsidR="00D413F9" w:rsidRPr="00B0553B" w:rsidRDefault="00FC2F31" w:rsidP="002439A4">
      <w:pPr>
        <w:rPr>
          <w:sz w:val="18"/>
          <w:szCs w:val="18"/>
        </w:rPr>
      </w:pPr>
      <w:r w:rsidRPr="00B0553B">
        <w:rPr>
          <w:sz w:val="18"/>
          <w:szCs w:val="18"/>
        </w:rPr>
        <w:t>Guiding students through different enrichment activities specifically targeted to their learning style.</w:t>
      </w:r>
    </w:p>
    <w:p w14:paraId="70A7DE22" w14:textId="77777777" w:rsidR="0070237E" w:rsidRPr="00B0553B" w:rsidRDefault="00000000" w:rsidP="00725CB5">
      <w:pPr>
        <w:pStyle w:val="Heading1"/>
        <w:rPr>
          <w:sz w:val="28"/>
          <w:szCs w:val="24"/>
        </w:rPr>
      </w:pPr>
      <w:sdt>
        <w:sdtPr>
          <w:rPr>
            <w:sz w:val="28"/>
            <w:szCs w:val="24"/>
          </w:rPr>
          <w:alias w:val="Education:"/>
          <w:tag w:val="Education:"/>
          <w:id w:val="543866955"/>
          <w:placeholder>
            <w:docPart w:val="5F1C056E7B064716A5401EFDB6916005"/>
          </w:placeholder>
          <w:temporary/>
          <w:showingPlcHdr/>
          <w15:appearance w15:val="hidden"/>
        </w:sdtPr>
        <w:sdtContent>
          <w:r w:rsidR="0070237E" w:rsidRPr="00B0553B">
            <w:rPr>
              <w:sz w:val="24"/>
              <w:szCs w:val="24"/>
            </w:rPr>
            <w:t>Education</w:t>
          </w:r>
        </w:sdtContent>
      </w:sdt>
    </w:p>
    <w:p w14:paraId="7301AB85" w14:textId="3BA78093" w:rsidR="0070237E" w:rsidRPr="00B0553B" w:rsidRDefault="00FC2F31" w:rsidP="0070237E">
      <w:pPr>
        <w:pStyle w:val="Heading3"/>
        <w:rPr>
          <w:sz w:val="18"/>
          <w:szCs w:val="20"/>
        </w:rPr>
      </w:pPr>
      <w:r w:rsidRPr="00B0553B">
        <w:rPr>
          <w:sz w:val="18"/>
          <w:szCs w:val="20"/>
        </w:rPr>
        <w:t>March</w:t>
      </w:r>
      <w:r w:rsidR="0070237E" w:rsidRPr="00B0553B">
        <w:rPr>
          <w:sz w:val="18"/>
          <w:szCs w:val="20"/>
        </w:rPr>
        <w:t xml:space="preserve"> </w:t>
      </w:r>
      <w:r w:rsidRPr="00B0553B">
        <w:rPr>
          <w:sz w:val="18"/>
          <w:szCs w:val="20"/>
        </w:rPr>
        <w:t>2004</w:t>
      </w:r>
    </w:p>
    <w:p w14:paraId="64E46BCD" w14:textId="7F8BA98B" w:rsidR="0070237E" w:rsidRPr="00B0553B" w:rsidRDefault="00FC2F31" w:rsidP="009C7E1F">
      <w:pPr>
        <w:pStyle w:val="Heading2"/>
        <w:rPr>
          <w:sz w:val="22"/>
          <w:szCs w:val="22"/>
        </w:rPr>
      </w:pPr>
      <w:r w:rsidRPr="00B0553B">
        <w:rPr>
          <w:sz w:val="22"/>
          <w:szCs w:val="22"/>
        </w:rPr>
        <w:t xml:space="preserve">Bachelor in Elementary Education major in Early Childhood </w:t>
      </w:r>
      <w:r w:rsidR="009C7E1F" w:rsidRPr="00B0553B">
        <w:rPr>
          <w:sz w:val="22"/>
          <w:szCs w:val="22"/>
        </w:rPr>
        <w:t>Education /</w:t>
      </w:r>
      <w:r w:rsidR="0070237E" w:rsidRPr="00B0553B">
        <w:rPr>
          <w:sz w:val="22"/>
          <w:szCs w:val="22"/>
        </w:rPr>
        <w:t xml:space="preserve"> </w:t>
      </w:r>
      <w:r w:rsidRPr="00B0553B">
        <w:rPr>
          <w:rStyle w:val="Emphasis"/>
          <w:sz w:val="22"/>
          <w:szCs w:val="22"/>
        </w:rPr>
        <w:t>Assumption College, San Lorenzo, Makati</w:t>
      </w:r>
    </w:p>
    <w:bookmarkEnd w:id="0"/>
    <w:p w14:paraId="66919237" w14:textId="77777777" w:rsidR="00B75AAA" w:rsidRPr="00B0553B" w:rsidRDefault="00B75AAA" w:rsidP="00BC7376">
      <w:pPr>
        <w:rPr>
          <w:sz w:val="18"/>
          <w:szCs w:val="18"/>
        </w:rPr>
      </w:pPr>
    </w:p>
    <w:sectPr w:rsidR="00B75AAA" w:rsidRPr="00B0553B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01C8" w14:textId="77777777" w:rsidR="00696E2D" w:rsidRDefault="00696E2D" w:rsidP="00725803">
      <w:pPr>
        <w:spacing w:after="0"/>
      </w:pPr>
      <w:r>
        <w:separator/>
      </w:r>
    </w:p>
  </w:endnote>
  <w:endnote w:type="continuationSeparator" w:id="0">
    <w:p w14:paraId="47BC470C" w14:textId="77777777" w:rsidR="00696E2D" w:rsidRDefault="00696E2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B0526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832A" w14:textId="77777777" w:rsidR="00696E2D" w:rsidRDefault="00696E2D" w:rsidP="00725803">
      <w:pPr>
        <w:spacing w:after="0"/>
      </w:pPr>
      <w:r>
        <w:separator/>
      </w:r>
    </w:p>
  </w:footnote>
  <w:footnote w:type="continuationSeparator" w:id="0">
    <w:p w14:paraId="6201231B" w14:textId="77777777" w:rsidR="00696E2D" w:rsidRDefault="00696E2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C441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5690756">
    <w:abstractNumId w:val="9"/>
  </w:num>
  <w:num w:numId="2" w16cid:durableId="2061897293">
    <w:abstractNumId w:val="7"/>
  </w:num>
  <w:num w:numId="3" w16cid:durableId="1674331070">
    <w:abstractNumId w:val="6"/>
  </w:num>
  <w:num w:numId="4" w16cid:durableId="10269074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5198056">
    <w:abstractNumId w:val="8"/>
  </w:num>
  <w:num w:numId="6" w16cid:durableId="1220247041">
    <w:abstractNumId w:val="10"/>
  </w:num>
  <w:num w:numId="7" w16cid:durableId="1422292475">
    <w:abstractNumId w:val="5"/>
  </w:num>
  <w:num w:numId="8" w16cid:durableId="1047875293">
    <w:abstractNumId w:val="4"/>
  </w:num>
  <w:num w:numId="9" w16cid:durableId="1417167824">
    <w:abstractNumId w:val="3"/>
  </w:num>
  <w:num w:numId="10" w16cid:durableId="600725455">
    <w:abstractNumId w:val="2"/>
  </w:num>
  <w:num w:numId="11" w16cid:durableId="1719207474">
    <w:abstractNumId w:val="1"/>
  </w:num>
  <w:num w:numId="12" w16cid:durableId="11342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AAA"/>
    <w:rsid w:val="00025E77"/>
    <w:rsid w:val="00027312"/>
    <w:rsid w:val="0004234A"/>
    <w:rsid w:val="00052814"/>
    <w:rsid w:val="00063801"/>
    <w:rsid w:val="000645F2"/>
    <w:rsid w:val="00071F7E"/>
    <w:rsid w:val="00082F03"/>
    <w:rsid w:val="000835A0"/>
    <w:rsid w:val="000934A2"/>
    <w:rsid w:val="000E2B04"/>
    <w:rsid w:val="001669A7"/>
    <w:rsid w:val="00172A57"/>
    <w:rsid w:val="001B0955"/>
    <w:rsid w:val="001B5A24"/>
    <w:rsid w:val="00227784"/>
    <w:rsid w:val="0023705D"/>
    <w:rsid w:val="002439A4"/>
    <w:rsid w:val="00250A31"/>
    <w:rsid w:val="00251C13"/>
    <w:rsid w:val="00263DA6"/>
    <w:rsid w:val="002721A7"/>
    <w:rsid w:val="002922D0"/>
    <w:rsid w:val="00340B03"/>
    <w:rsid w:val="00352715"/>
    <w:rsid w:val="00373921"/>
    <w:rsid w:val="00380AE7"/>
    <w:rsid w:val="003A6943"/>
    <w:rsid w:val="00410BA2"/>
    <w:rsid w:val="00415950"/>
    <w:rsid w:val="00434074"/>
    <w:rsid w:val="00454E47"/>
    <w:rsid w:val="00463C3B"/>
    <w:rsid w:val="004675CF"/>
    <w:rsid w:val="004937AE"/>
    <w:rsid w:val="004D08F0"/>
    <w:rsid w:val="004D2ED5"/>
    <w:rsid w:val="004E0E8C"/>
    <w:rsid w:val="004E2970"/>
    <w:rsid w:val="005026DD"/>
    <w:rsid w:val="0050316D"/>
    <w:rsid w:val="00513EFC"/>
    <w:rsid w:val="0052113B"/>
    <w:rsid w:val="0052638F"/>
    <w:rsid w:val="00564951"/>
    <w:rsid w:val="00573BF9"/>
    <w:rsid w:val="005A4A49"/>
    <w:rsid w:val="005B1D68"/>
    <w:rsid w:val="005F417A"/>
    <w:rsid w:val="006075B7"/>
    <w:rsid w:val="00611B37"/>
    <w:rsid w:val="006252B4"/>
    <w:rsid w:val="006405EA"/>
    <w:rsid w:val="00646BA2"/>
    <w:rsid w:val="00663864"/>
    <w:rsid w:val="00675EA0"/>
    <w:rsid w:val="0069656B"/>
    <w:rsid w:val="00696E2D"/>
    <w:rsid w:val="006C08A0"/>
    <w:rsid w:val="006C47D8"/>
    <w:rsid w:val="006D2D08"/>
    <w:rsid w:val="006F26A2"/>
    <w:rsid w:val="006F4C20"/>
    <w:rsid w:val="0070237E"/>
    <w:rsid w:val="00725803"/>
    <w:rsid w:val="00725CB5"/>
    <w:rsid w:val="007307A3"/>
    <w:rsid w:val="00735130"/>
    <w:rsid w:val="00743CD7"/>
    <w:rsid w:val="00752315"/>
    <w:rsid w:val="00764FDC"/>
    <w:rsid w:val="007B0D13"/>
    <w:rsid w:val="00804F10"/>
    <w:rsid w:val="00857E6B"/>
    <w:rsid w:val="008968C4"/>
    <w:rsid w:val="008D37FE"/>
    <w:rsid w:val="008D7C1C"/>
    <w:rsid w:val="0092291B"/>
    <w:rsid w:val="00932D92"/>
    <w:rsid w:val="0094255C"/>
    <w:rsid w:val="00943D33"/>
    <w:rsid w:val="0095272C"/>
    <w:rsid w:val="00972024"/>
    <w:rsid w:val="009875E8"/>
    <w:rsid w:val="009C7E1F"/>
    <w:rsid w:val="009D7DB2"/>
    <w:rsid w:val="009F04D2"/>
    <w:rsid w:val="009F2BA7"/>
    <w:rsid w:val="009F6DA0"/>
    <w:rsid w:val="00A01182"/>
    <w:rsid w:val="00A6182C"/>
    <w:rsid w:val="00A96791"/>
    <w:rsid w:val="00AC03CA"/>
    <w:rsid w:val="00AC4C78"/>
    <w:rsid w:val="00AC63EC"/>
    <w:rsid w:val="00AD13CB"/>
    <w:rsid w:val="00AD3FD8"/>
    <w:rsid w:val="00AD6B08"/>
    <w:rsid w:val="00AE7499"/>
    <w:rsid w:val="00AE7763"/>
    <w:rsid w:val="00B0553B"/>
    <w:rsid w:val="00B370A8"/>
    <w:rsid w:val="00B73E17"/>
    <w:rsid w:val="00B75AAA"/>
    <w:rsid w:val="00BC334A"/>
    <w:rsid w:val="00BC7376"/>
    <w:rsid w:val="00BC7692"/>
    <w:rsid w:val="00BD669A"/>
    <w:rsid w:val="00C13F2B"/>
    <w:rsid w:val="00C23597"/>
    <w:rsid w:val="00C366C5"/>
    <w:rsid w:val="00C366CC"/>
    <w:rsid w:val="00C43D65"/>
    <w:rsid w:val="00C44E6A"/>
    <w:rsid w:val="00C62F74"/>
    <w:rsid w:val="00C7547D"/>
    <w:rsid w:val="00C84833"/>
    <w:rsid w:val="00C9044F"/>
    <w:rsid w:val="00CE653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5001"/>
    <w:rsid w:val="00E52791"/>
    <w:rsid w:val="00E83195"/>
    <w:rsid w:val="00F00A4F"/>
    <w:rsid w:val="00F33CD8"/>
    <w:rsid w:val="00FC2F3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F6FF50B"/>
  <w15:docId w15:val="{E7FA5D6B-A339-4105-A989-9A0B0910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655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223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49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5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9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7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984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2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2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0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6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2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lelou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02ECFBC54147AF8AF62438BCB6B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B599-ADC7-4B2A-89A7-13E22EF4688A}"/>
      </w:docPartPr>
      <w:docPartBody>
        <w:p w:rsidR="00BD628B" w:rsidRDefault="00095C35">
          <w:pPr>
            <w:pStyle w:val="3102ECFBC54147AF8AF62438BCB6B157"/>
          </w:pPr>
          <w:r>
            <w:t>First Name</w:t>
          </w:r>
        </w:p>
      </w:docPartBody>
    </w:docPart>
    <w:docPart>
      <w:docPartPr>
        <w:name w:val="62A531B129AA4A138744CAC5F5B76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CB2F3-F2D5-4B63-A5C2-6602E4565303}"/>
      </w:docPartPr>
      <w:docPartBody>
        <w:p w:rsidR="00BD628B" w:rsidRDefault="00095C35">
          <w:pPr>
            <w:pStyle w:val="62A531B129AA4A138744CAC5F5B7647B"/>
          </w:pPr>
          <w:r>
            <w:t>Last Name</w:t>
          </w:r>
        </w:p>
      </w:docPartBody>
    </w:docPart>
    <w:docPart>
      <w:docPartPr>
        <w:name w:val="5F1C056E7B064716A5401EFDB691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3F66D-9479-4CE5-A40A-8EE453F19170}"/>
      </w:docPartPr>
      <w:docPartBody>
        <w:p w:rsidR="00BD628B" w:rsidRDefault="00095C35">
          <w:pPr>
            <w:pStyle w:val="5F1C056E7B064716A5401EFDB6916005"/>
          </w:pPr>
          <w:r w:rsidRPr="0070237E">
            <w:t>Education</w:t>
          </w:r>
        </w:p>
      </w:docPartBody>
    </w:docPart>
    <w:docPart>
      <w:docPartPr>
        <w:name w:val="39B38F07B10E4BB28BC0F3F735620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3251-C99B-403C-8D38-2667161FC247}"/>
      </w:docPartPr>
      <w:docPartBody>
        <w:p w:rsidR="00966CF4" w:rsidRDefault="00FA65F0" w:rsidP="00FA65F0">
          <w:pPr>
            <w:pStyle w:val="39B38F07B10E4BB28BC0F3F735620F64"/>
          </w:pPr>
          <w:r w:rsidRPr="009D0878">
            <w:t>Address</w:t>
          </w:r>
        </w:p>
      </w:docPartBody>
    </w:docPart>
    <w:docPart>
      <w:docPartPr>
        <w:name w:val="89FAA11AC49A47CF957588F249E5D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DEC4-D208-4444-A0DB-CAE10B6DBC2D}"/>
      </w:docPartPr>
      <w:docPartBody>
        <w:p w:rsidR="00966CF4" w:rsidRDefault="00FA65F0" w:rsidP="00FA65F0">
          <w:pPr>
            <w:pStyle w:val="89FAA11AC49A47CF957588F249E5D705"/>
          </w:pPr>
          <w:r w:rsidRPr="009D0878">
            <w:t>Phone</w:t>
          </w:r>
        </w:p>
      </w:docPartBody>
    </w:docPart>
    <w:docPart>
      <w:docPartPr>
        <w:name w:val="B20CBE8EBE3E416C9E5CE9B9F783E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72E3-AB6B-47E3-8DE1-D0B752CB7A76}"/>
      </w:docPartPr>
      <w:docPartBody>
        <w:p w:rsidR="00966CF4" w:rsidRDefault="00FA65F0" w:rsidP="00FA65F0">
          <w:pPr>
            <w:pStyle w:val="B20CBE8EBE3E416C9E5CE9B9F783EA6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35"/>
    <w:rsid w:val="00095C35"/>
    <w:rsid w:val="00181955"/>
    <w:rsid w:val="0071404C"/>
    <w:rsid w:val="00966CF4"/>
    <w:rsid w:val="00997D46"/>
    <w:rsid w:val="009C6EF4"/>
    <w:rsid w:val="00BD628B"/>
    <w:rsid w:val="00C75536"/>
    <w:rsid w:val="00E21FCC"/>
    <w:rsid w:val="00E55230"/>
    <w:rsid w:val="00FA65F0"/>
    <w:rsid w:val="00F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02ECFBC54147AF8AF62438BCB6B157">
    <w:name w:val="3102ECFBC54147AF8AF62438BCB6B157"/>
  </w:style>
  <w:style w:type="paragraph" w:customStyle="1" w:styleId="62A531B129AA4A138744CAC5F5B7647B">
    <w:name w:val="62A531B129AA4A138744CAC5F5B7647B"/>
  </w:style>
  <w:style w:type="paragraph" w:customStyle="1" w:styleId="39B38F07B10E4BB28BC0F3F735620F64">
    <w:name w:val="39B38F07B10E4BB28BC0F3F735620F64"/>
    <w:rsid w:val="00FA65F0"/>
    <w:rPr>
      <w:kern w:val="2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F1C056E7B064716A5401EFDB6916005">
    <w:name w:val="5F1C056E7B064716A5401EFDB6916005"/>
  </w:style>
  <w:style w:type="paragraph" w:customStyle="1" w:styleId="89FAA11AC49A47CF957588F249E5D705">
    <w:name w:val="89FAA11AC49A47CF957588F249E5D705"/>
    <w:rsid w:val="00FA65F0"/>
    <w:rPr>
      <w:kern w:val="2"/>
    </w:rPr>
  </w:style>
  <w:style w:type="paragraph" w:customStyle="1" w:styleId="B20CBE8EBE3E416C9E5CE9B9F783EA6B">
    <w:name w:val="B20CBE8EBE3E416C9E5CE9B9F783EA6B"/>
    <w:rsid w:val="00FA65F0"/>
    <w:rPr>
      <w:kern w:val="2"/>
    </w:rPr>
  </w:style>
  <w:style w:type="paragraph" w:customStyle="1" w:styleId="F9F8A28227C4458C965F8385050FD15D">
    <w:name w:val="F9F8A28227C4458C965F8385050FD15D"/>
    <w:rsid w:val="00E55230"/>
    <w:rPr>
      <w:kern w:val="2"/>
      <w14:ligatures w14:val="standardContextual"/>
    </w:rPr>
  </w:style>
  <w:style w:type="paragraph" w:customStyle="1" w:styleId="9BF4B0723A784610853D8316B4F1FE72">
    <w:name w:val="9BF4B0723A784610853D8316B4F1FE72"/>
    <w:rsid w:val="00E55230"/>
    <w:rPr>
      <w:kern w:val="2"/>
      <w14:ligatures w14:val="standardContextual"/>
    </w:rPr>
  </w:style>
  <w:style w:type="paragraph" w:customStyle="1" w:styleId="977893967B0A4CF1904BE4AF90EE88E6">
    <w:name w:val="977893967B0A4CF1904BE4AF90EE88E6"/>
    <w:rsid w:val="00E5523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Maria Theresa</Abstract>
  <CompanyAddress>
Block 4 Lot 4 GK Maryville 
Buhay Na Tubig, Imus City, Cavite</CompanyAddress>
  <CompanyPhone>+63 929 614 8820 </CompanyPhone>
  <CompanyFax/>
  <CompanyEmail>                 tessalaz1280@gmail.com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5808646A31E459F62B980766FCE56" ma:contentTypeVersion="7" ma:contentTypeDescription="Create a new document." ma:contentTypeScope="" ma:versionID="b3b057daec3844c2bc10d7b11ae11c30">
  <xsd:schema xmlns:xsd="http://www.w3.org/2001/XMLSchema" xmlns:xs="http://www.w3.org/2001/XMLSchema" xmlns:p="http://schemas.microsoft.com/office/2006/metadata/properties" xmlns:ns3="467f0300-ea86-4289-8655-7817d051b7a3" xmlns:ns4="1307f1cc-0333-46ed-9f56-18c651117241" targetNamespace="http://schemas.microsoft.com/office/2006/metadata/properties" ma:root="true" ma:fieldsID="13595c3fee9f1d0f3a58e9aa93082162" ns3:_="" ns4:_="">
    <xsd:import namespace="467f0300-ea86-4289-8655-7817d051b7a3"/>
    <xsd:import namespace="1307f1cc-0333-46ed-9f56-18c651117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f0300-ea86-4289-8655-7817d051b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7f1cc-0333-46ed-9f56-18c651117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DA69F6-D734-4CA2-B286-1EBF2FB0B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f0300-ea86-4289-8655-7817d051b7a3"/>
    <ds:schemaRef ds:uri="1307f1cc-0333-46ed-9f56-18c651117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902EBC-F9FE-4E48-9A88-03DE522C9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0DF4985-FB18-45AF-BB0C-7A142BE53A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Loule Lou</dc:creator>
  <cp:keywords/>
  <dc:description/>
  <cp:lastModifiedBy>Loule Lou</cp:lastModifiedBy>
  <cp:revision>2</cp:revision>
  <cp:lastPrinted>2023-09-10T05:52:00Z</cp:lastPrinted>
  <dcterms:created xsi:type="dcterms:W3CDTF">2023-09-10T05:51:00Z</dcterms:created>
  <dcterms:modified xsi:type="dcterms:W3CDTF">2023-09-10T14:04:00Z</dcterms:modified>
  <cp:category>L. Laz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0x0101002865808646A31E459F62B980766FCE56</vt:lpwstr>
  </property>
</Properties>
</file>